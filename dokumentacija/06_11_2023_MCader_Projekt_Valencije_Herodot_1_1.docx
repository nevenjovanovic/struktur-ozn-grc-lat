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388F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Hdt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Historiae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locus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="1.1.0" sentence="1"&gt;</w:t>
      </w:r>
    </w:p>
    <w:p w14:paraId="412EA855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n="1"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imp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εἰμί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="v3spia---"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="fin" val="2"&gt;</w:t>
      </w:r>
    </w:p>
    <w:p w14:paraId="35FC8B5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="ἀπ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όδεξις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="ἀπ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όδεξις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="n-s---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34794C03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Ἡροδότου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Ἡρόδοτος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="n-s---mg-"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="PNOM"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2C65E1AA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5B8EF0AD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n="2"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γένητ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γίγνομ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="v3sasm---"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="sub"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="fin" val="2"&gt;</w:t>
      </w:r>
    </w:p>
    <w:p w14:paraId="15B40659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γενόμεν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γίγνομ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="v-pa-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mnn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ptc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36645495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ἐξίτηλ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ἐξίτηλος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="a-p---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nn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="PNOM"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420DA036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1FC8076B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n="3"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γένητ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γίγνομ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="v3sasm---"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="sub"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="fin" val="2"&gt;</w:t>
      </w:r>
    </w:p>
    <w:p w14:paraId="57D15881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ἔργ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ἔργον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="n-p---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nn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153D3564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ἀκλεᾶ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ἀκλεής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="a-p---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nn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="PNOM"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6835FFB6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7A9FE6C5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n="4"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="ἐπ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ολέμησ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αν"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ολεμέω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="v3paia---"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="sub"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="fin" val="2"&gt;</w:t>
      </w:r>
    </w:p>
    <w:p w14:paraId="636504DB" w14:textId="5C7F401A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imp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Ἕλλην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="n-p---</w:t>
      </w: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Pr="00E82C41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357837FA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imp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="β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άρ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βαρος"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="n-p---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6008334E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ἀλληλοισι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ἀλλήλων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="p-p---md-"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pron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35A52E19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1CE64B1A" w14:textId="484C76AF" w:rsid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49DBEC0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Hdt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Historiae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locus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="1.1.1" sentence="1"&gt;</w:t>
      </w:r>
    </w:p>
    <w:p w14:paraId="14F9A7C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n="1"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="φα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σὶ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φημί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="v3ppia---"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="fin" val="2"&gt;</w:t>
      </w:r>
    </w:p>
    <w:p w14:paraId="48A52BDE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λόγιοι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λόγιος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="a-p---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0390C98E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γενέσθ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γίγνομ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="v--a-m---"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="ACI"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64910142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29EA356B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n="2"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γενέσθ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γίγνομ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="v--a-m---"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="sub"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inf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" val="2"&gt;</w:t>
      </w:r>
    </w:p>
    <w:p w14:paraId="191007B1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Φοίνικ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ας"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Φοῖνιξ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="n-p---ma-"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1703BF29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="α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ἰτίους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="α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ἴτιος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="a-p---ma-"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="PNOM"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05C941AB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14E8F253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47A50C47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Hdt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Historiae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locus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="1.1.1" sentence="2"&gt;</w:t>
      </w:r>
    </w:p>
    <w:p w14:paraId="21D4ED7D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n="1"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="ἀπ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ικομένους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ἀφικνέομ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="v-pa-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" val="2"&gt;</w:t>
      </w:r>
    </w:p>
    <w:p w14:paraId="00A7AB42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τούτους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οὗτος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="p-p---ma-"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pron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3B61A418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="ἐπί"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="ἐπί"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="r--------"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2BE1118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74692633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n="2"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οἰκήσ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αντας"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οἰκέω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="v-pa-ama-"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" val="2"&gt;</w:t>
      </w:r>
    </w:p>
    <w:p w14:paraId="00EB7668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imp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οὗτος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="p-p---ma-"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pron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642A1B44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χῶρον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χῶρος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="n-s---ma-"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3E64F558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4224F6A7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n="3"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οἰκέουσι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οἰκέω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="v3ppia---"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="sub"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="fin" val="2"&gt;</w:t>
      </w:r>
    </w:p>
    <w:p w14:paraId="1F173BA9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imp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οὗτος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="p-p---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pron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595897D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τὸν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="ὁ"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="l-s---ma-"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="art"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36C4E31A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3A491C6F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n="4"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="ἐπ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ιθέσθ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="ἐπ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ιτίθημι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="v--a-e---"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="sub"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inf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" val="2"&gt;</w:t>
      </w:r>
    </w:p>
    <w:p w14:paraId="21D4ACD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imp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οὗτος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="p-p---ma-"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pron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76F65CE9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="να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υτιλίῃσι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="να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υτιλί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="n-p---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64573D12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01CEC112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n="5"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="ἀπα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γινέοντ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ας"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="ἀπα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γινέω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="v-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-ama-"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="sub"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" val="2"&gt;</w:t>
      </w:r>
    </w:p>
    <w:p w14:paraId="73D187BC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imp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οὗτος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="p-p---ma-"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pron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485119FB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φορτί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φορτίον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="n-p---na-"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6A5E8521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47261FC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n="6"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ἐσ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απικνέεσθαι"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εἰσ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αφικνέομαι"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="v--p-e---"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="sub"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inf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" val="2"&gt;</w:t>
      </w:r>
    </w:p>
    <w:p w14:paraId="1C9CDDA5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imp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οὗτος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="p-p---ma-"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pron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48EFD51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ἐς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εἰς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="r--------"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33CDA3A6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7C33D7E0" w14:textId="77777777" w:rsid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2C7C869F" w14:textId="05AFE931" w:rsidR="00E82C41" w:rsidRPr="00E82C41" w:rsidRDefault="00E82C41" w:rsidP="00E82C41">
      <w:pPr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Hdt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Historiae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locus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="1.1.2" sentence="1"&gt;</w:t>
      </w:r>
    </w:p>
    <w:p w14:paraId="40455F0C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n="1"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ροεῖχε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ροέχω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="v3siia---"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="fin" val="2"&gt;</w:t>
      </w:r>
    </w:p>
    <w:p w14:paraId="405C2EAB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Ἄργος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Ἄργος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="n-s---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nn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2B7731C3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τῶν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="ὁ"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="l-p---mg-"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="art"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16BCBEF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61F5C065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2BE2E046" w14:textId="42177C2E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Hdt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Historiae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locus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="1.1.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E82C41">
        <w:rPr>
          <w:rFonts w:ascii="Times New Roman" w:hAnsi="Times New Roman" w:cs="Times New Roman"/>
          <w:sz w:val="20"/>
          <w:szCs w:val="20"/>
        </w:rPr>
        <w:t>" sentence="2"&gt;</w:t>
      </w:r>
    </w:p>
    <w:p w14:paraId="39C2A164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n="1"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="ἀπ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ικομένους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ἀφικνέομ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="v-pa-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" val="2"&gt;</w:t>
      </w:r>
    </w:p>
    <w:p w14:paraId="7AB6498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Φοίνικ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ας"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Φοῖνιξ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="n-p---ma-"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3E2E9AFA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ἐς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εἰς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="r--------"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1CFC3CD1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13B5E928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n="2"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δι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ατίθησθαι"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δι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ατίτθημι"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="v--p-e---"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inf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" val="2"&gt;</w:t>
      </w:r>
    </w:p>
    <w:p w14:paraId="44BE6518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imp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Φοῖνιξ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="n-p---ma-"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57392116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φόρτον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φόρτος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="n-s---ma-"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45B71AE4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1C8F64C3" w14:textId="75BCCF32" w:rsid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44194EB4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Hdt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Historiae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locus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="1.1.3" sentence="1"&gt;</w:t>
      </w:r>
    </w:p>
    <w:p w14:paraId="19ED1C45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n="1"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="ἀπ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ίκοντο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ἀφικνέομ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="v3paim---"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="fin" val="2"&gt;</w:t>
      </w:r>
    </w:p>
    <w:p w14:paraId="3862447B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imp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Φοῖνιξ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="n-p---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2CE9EC1D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imp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εἰς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="r--------"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2513EEAD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08B82A09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n="2"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ἐξεμ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πολημένων"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ἐξεμ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πολάω"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="v-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eng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="sub"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" val="1"&gt;</w:t>
      </w:r>
    </w:p>
    <w:p w14:paraId="1C313DD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άντων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="π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ᾶς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="a-p---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ng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281D244A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0105E88E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n="3"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ἐλθεῖν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ἔρχομ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="v--a-a---"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inf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" val="2"&gt;</w:t>
      </w:r>
    </w:p>
    <w:p w14:paraId="5AB72F81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γυν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αῖκας"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γυνή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="n-p---fa-"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40A6503D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θυγ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ατέρα"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θυγάτηρ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="n-s---fa-"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47611A70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="ἐπί"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="ἐπί"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="r--------"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prp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73401233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7C0734B8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3B7E8356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Hdt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Historiae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locus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="1.1.3" sentence="2"&gt;</w:t>
      </w:r>
    </w:p>
    <w:p w14:paraId="7F8143E5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n="1"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εἵν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αι"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ἐιμί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="v--p-a---"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inf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" val="2"&gt;</w:t>
      </w:r>
    </w:p>
    <w:p w14:paraId="1D16973D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οὔνομ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ὄνομ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α"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="n-s---na-"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06B4BA22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Ἰοῦν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Ἰώ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="n-s---fa-"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="PNOM"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5E555BF4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0BB582ED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n="2"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λέγουσι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λέγω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="v3ppia---"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lex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="___"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expl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="fin" val="2"&gt;</w:t>
      </w:r>
    </w:p>
    <w:p w14:paraId="4D6C650F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Ἕλληνες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Ἕλλην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="n-p---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mn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subs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="SBJ"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526DDBAC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</w:r>
      <w:r w:rsidRPr="00E82C4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τὸ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lemma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="ὁ"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morf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="l-s---na-"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="art"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synt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 xml:space="preserve">="OBJ" 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="___"/&gt;</w:t>
      </w:r>
    </w:p>
    <w:p w14:paraId="5B912C8D" w14:textId="77777777" w:rsidR="00E82C41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verb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p w14:paraId="7A79F635" w14:textId="6B66F99B" w:rsidR="004B0A42" w:rsidRPr="00E82C41" w:rsidRDefault="00E82C41" w:rsidP="00E82C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2C4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82C4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E82C41">
        <w:rPr>
          <w:rFonts w:ascii="Times New Roman" w:hAnsi="Times New Roman" w:cs="Times New Roman"/>
          <w:sz w:val="20"/>
          <w:szCs w:val="20"/>
        </w:rPr>
        <w:t>&gt;</w:t>
      </w:r>
    </w:p>
    <w:sectPr w:rsidR="004B0A42" w:rsidRPr="00E82C41" w:rsidSect="00E82C41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A2ED" w14:textId="77777777" w:rsidR="00793AF7" w:rsidRDefault="00793AF7" w:rsidP="00585B24">
      <w:pPr>
        <w:spacing w:after="0" w:line="240" w:lineRule="auto"/>
      </w:pPr>
      <w:r>
        <w:separator/>
      </w:r>
    </w:p>
  </w:endnote>
  <w:endnote w:type="continuationSeparator" w:id="0">
    <w:p w14:paraId="49602B7D" w14:textId="77777777" w:rsidR="00793AF7" w:rsidRDefault="00793AF7" w:rsidP="0058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04A14" w14:textId="77777777" w:rsidR="00793AF7" w:rsidRDefault="00793AF7" w:rsidP="00585B24">
      <w:pPr>
        <w:spacing w:after="0" w:line="240" w:lineRule="auto"/>
      </w:pPr>
      <w:r>
        <w:separator/>
      </w:r>
    </w:p>
  </w:footnote>
  <w:footnote w:type="continuationSeparator" w:id="0">
    <w:p w14:paraId="2D31747C" w14:textId="77777777" w:rsidR="00793AF7" w:rsidRDefault="00793AF7" w:rsidP="00585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D5DE" w14:textId="3B39D47D" w:rsidR="00585B24" w:rsidRPr="00585B24" w:rsidRDefault="00585B24" w:rsidP="00E82C41">
    <w:pPr>
      <w:pStyle w:val="Header"/>
      <w:tabs>
        <w:tab w:val="clear" w:pos="4536"/>
        <w:tab w:val="center" w:pos="6804"/>
      </w:tabs>
      <w:rPr>
        <w:rFonts w:ascii="Times New Roman" w:hAnsi="Times New Roman" w:cs="Times New Roman"/>
        <w:sz w:val="24"/>
        <w:szCs w:val="24"/>
      </w:rPr>
    </w:pPr>
    <w:r w:rsidRPr="00585B24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alias w:val="Naslov"/>
        <w:tag w:val=""/>
        <w:id w:val="-10912273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2C41">
          <w:rPr>
            <w:rFonts w:ascii="Times New Roman" w:hAnsi="Times New Roman" w:cs="Times New Roman"/>
            <w:sz w:val="24"/>
            <w:szCs w:val="24"/>
          </w:rPr>
          <w:t>Analiza</w:t>
        </w:r>
      </w:sdtContent>
    </w:sdt>
    <w:r w:rsidRPr="00585B24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alias w:val="Datum izdavanja"/>
        <w:tag w:val=""/>
        <w:id w:val="-1489782862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hr-HR"/>
          <w:storeMappedDataAs w:val="dateTime"/>
          <w:calendar w:val="gregorian"/>
        </w:date>
      </w:sdtPr>
      <w:sdtEndPr/>
      <w:sdtContent>
        <w:r w:rsidR="00467B55">
          <w:rPr>
            <w:rFonts w:ascii="Times New Roman" w:hAnsi="Times New Roman" w:cs="Times New Roman"/>
            <w:sz w:val="24"/>
            <w:szCs w:val="24"/>
          </w:rPr>
          <w:t xml:space="preserve">     </w:t>
        </w:r>
      </w:sdtContent>
    </w:sdt>
  </w:p>
  <w:p w14:paraId="14587E71" w14:textId="2AA0FD2A" w:rsidR="00585B24" w:rsidRPr="00585B24" w:rsidRDefault="00585B24" w:rsidP="00E82C41">
    <w:pPr>
      <w:pStyle w:val="Header"/>
      <w:tabs>
        <w:tab w:val="clear" w:pos="4536"/>
        <w:tab w:val="clear" w:pos="9072"/>
        <w:tab w:val="center" w:pos="6804"/>
        <w:tab w:val="right" w:pos="13608"/>
      </w:tabs>
      <w:rPr>
        <w:rFonts w:ascii="Times New Roman" w:hAnsi="Times New Roman" w:cs="Times New Roman"/>
        <w:sz w:val="24"/>
        <w:szCs w:val="24"/>
      </w:rPr>
    </w:pPr>
    <w:r w:rsidRPr="00585B24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alias w:val="Predmet"/>
        <w:tag w:val=""/>
        <w:id w:val="87088692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="00E82C41">
          <w:rPr>
            <w:rFonts w:ascii="Times New Roman" w:hAnsi="Times New Roman" w:cs="Times New Roman"/>
            <w:sz w:val="24"/>
            <w:szCs w:val="24"/>
          </w:rPr>
          <w:t>Hdt</w:t>
        </w:r>
        <w:proofErr w:type="spellEnd"/>
        <w:r w:rsidR="00E82C41"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 w:rsidR="00E82C41">
          <w:rPr>
            <w:rFonts w:ascii="Times New Roman" w:hAnsi="Times New Roman" w:cs="Times New Roman"/>
            <w:sz w:val="24"/>
            <w:szCs w:val="24"/>
          </w:rPr>
          <w:t>Historiae</w:t>
        </w:r>
        <w:proofErr w:type="spellEnd"/>
        <w:r w:rsidR="00E82C41">
          <w:rPr>
            <w:rFonts w:ascii="Times New Roman" w:hAnsi="Times New Roman" w:cs="Times New Roman"/>
            <w:sz w:val="24"/>
            <w:szCs w:val="24"/>
          </w:rPr>
          <w:t xml:space="preserve"> 1.1.0-3</w:t>
        </w:r>
      </w:sdtContent>
    </w:sdt>
    <w:r w:rsidRPr="00585B24">
      <w:rPr>
        <w:rFonts w:ascii="Times New Roman" w:hAnsi="Times New Roman" w:cs="Times New Roman"/>
        <w:sz w:val="24"/>
        <w:szCs w:val="24"/>
      </w:rPr>
      <w:tab/>
    </w:r>
    <w:r w:rsidR="00CF449E">
      <w:rPr>
        <w:rFonts w:ascii="Times New Roman" w:hAnsi="Times New Roman" w:cs="Times New Roman"/>
        <w:sz w:val="24"/>
        <w:szCs w:val="24"/>
      </w:rPr>
      <w:t xml:space="preserve">Mateo </w:t>
    </w:r>
    <w:proofErr w:type="spellStart"/>
    <w:r w:rsidR="00CF449E">
      <w:rPr>
        <w:rFonts w:ascii="Times New Roman" w:hAnsi="Times New Roman" w:cs="Times New Roman"/>
        <w:sz w:val="24"/>
        <w:szCs w:val="24"/>
      </w:rPr>
      <w:t>Cader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41"/>
    <w:rsid w:val="003221F5"/>
    <w:rsid w:val="00467B55"/>
    <w:rsid w:val="004B0A42"/>
    <w:rsid w:val="004C7363"/>
    <w:rsid w:val="00585B24"/>
    <w:rsid w:val="00793AF7"/>
    <w:rsid w:val="00A20B01"/>
    <w:rsid w:val="00AA4C43"/>
    <w:rsid w:val="00AB0B38"/>
    <w:rsid w:val="00CC580E"/>
    <w:rsid w:val="00CF449E"/>
    <w:rsid w:val="00E82C41"/>
    <w:rsid w:val="00F7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E795"/>
  <w15:chartTrackingRefBased/>
  <w15:docId w15:val="{BB302CE0-5539-47D9-BA83-6A65F811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24"/>
  </w:style>
  <w:style w:type="paragraph" w:styleId="Footer">
    <w:name w:val="footer"/>
    <w:basedOn w:val="Normal"/>
    <w:link w:val="FooterChar"/>
    <w:uiPriority w:val="99"/>
    <w:unhideWhenUsed/>
    <w:rsid w:val="00585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24"/>
  </w:style>
  <w:style w:type="character" w:styleId="PlaceholderText">
    <w:name w:val="Placeholder Text"/>
    <w:basedOn w:val="DefaultParagraphFont"/>
    <w:uiPriority w:val="99"/>
    <w:semiHidden/>
    <w:rsid w:val="00585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der\Documents\Prilago&#273;eni%20predlo&#353;ci%20sustava%20Office\Zadaca.dotx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Zadaca.dotx</Template>
  <TotalTime>7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</dc:title>
  <dc:subject>Hdt. Historiae 1.1.0-3</dc:subject>
  <dc:creator>Cader</dc:creator>
  <cp:keywords/>
  <dc:description/>
  <cp:lastModifiedBy>Nina Čengić</cp:lastModifiedBy>
  <cp:revision>3</cp:revision>
  <dcterms:created xsi:type="dcterms:W3CDTF">2023-11-06T09:45:00Z</dcterms:created>
  <dcterms:modified xsi:type="dcterms:W3CDTF">2024-01-11T22:19:00Z</dcterms:modified>
</cp:coreProperties>
</file>