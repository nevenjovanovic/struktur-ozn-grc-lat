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4E6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&lt;text author="Thucydides Hist." title="Historiae"&gt;</w:t>
      </w:r>
    </w:p>
    <w:p w14:paraId="123A2E58"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t>&lt;div book="1" chapter="1"&gt;</w:t>
      </w:r>
    </w:p>
    <w:p w14:paraId="5D109B8B" w14:textId="74812D7D"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t>&lt;sentence</w:t>
      </w:r>
      <w:r w:rsidR="00361EC0">
        <w:rPr>
          <w:rFonts w:ascii="Times New Roman" w:hAnsi="Times New Roman" w:cs="Times New Roman"/>
        </w:rPr>
        <w:t xml:space="preserve"> id = </w:t>
      </w:r>
      <w:r w:rsidR="00361EC0" w:rsidRPr="0077077B">
        <w:rPr>
          <w:rFonts w:ascii="Times New Roman" w:hAnsi="Times New Roman" w:cs="Times New Roman"/>
        </w:rPr>
        <w:t>"1"</w:t>
      </w:r>
      <w:r w:rsidRPr="0077077B">
        <w:rPr>
          <w:rFonts w:ascii="Times New Roman" w:hAnsi="Times New Roman" w:cs="Times New Roman"/>
        </w:rPr>
        <w:t>&gt;</w:t>
      </w:r>
    </w:p>
    <w:p w14:paraId="612BF877" w14:textId="20760C36" w:rsidR="0077077B" w:rsidRPr="0077077B" w:rsidRDefault="0077077B" w:rsidP="0077077B">
      <w:pPr>
        <w:spacing w:after="0"/>
        <w:ind w:left="2124" w:firstLine="6"/>
        <w:rPr>
          <w:rFonts w:ascii="Times New Roman" w:hAnsi="Times New Roman" w:cs="Times New Roman"/>
        </w:rPr>
      </w:pPr>
      <w:r w:rsidRPr="0077077B">
        <w:rPr>
          <w:rFonts w:ascii="Times New Roman" w:hAnsi="Times New Roman" w:cs="Times New Roman"/>
        </w:rPr>
        <w:t>&lt;quote&gt;Θουκυδίδης Ἀθηναῖος ξυνέγραψε τὸν πόλεμον τῶν Πελοποννησίων καὶ Ἀθηναίων, ὡς ἐπολέμησαν πρὸς ἀλλήλους, ἀρξάμενος εὐθὺς καθισταμένου καὶ ἐλπίσας μέγαν τε ἔσεσθαι καὶ ἀξιολογώτατον τῶν προγεγενημένων, τεκμαιρόμενος ὅτι ἀκμάζοντές τε ᾖσαν ἐς αὐτὸν ἀμφότεροι παρασκευῇ τῇ πάσῃ καὶ τὸ ἄλλο Ἑλληνικὸν ὁρῶν ξυνιστάμενον πρὸς ἑκατέρους, τὸ μὲν εὐθύς, τὸ δὲ καὶ διανοούμενον.&lt;/quote&gt;</w:t>
      </w:r>
    </w:p>
    <w:p w14:paraId="6EE7C651"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p>
    <w:p w14:paraId="4CB01081"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form="ξυνέγραψε" lemma="συνγράφω" morf="v3saia---" dist="main" val="2" lex="DIC" exp="fin"&gt;</w:t>
      </w:r>
    </w:p>
    <w:p w14:paraId="1976011A"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form="Θουκυδίδης" lemma="Θουκυδίδης" morf="n-s---mn-" typ="nom" syn="SBJ"/&gt;</w:t>
      </w:r>
    </w:p>
    <w:p w14:paraId="5F150CEC"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form="πόλεμον" lemma="πόλεμος" morf="n-s---ma-" typ="nom" syn="OBJ"/&gt;</w:t>
      </w:r>
    </w:p>
    <w:p w14:paraId="459DA8B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4C5DDB9B" w14:textId="77777777" w:rsidR="0077077B" w:rsidRPr="0077077B" w:rsidRDefault="0077077B" w:rsidP="0077077B">
      <w:pPr>
        <w:spacing w:after="0"/>
        <w:rPr>
          <w:rFonts w:ascii="Times New Roman" w:hAnsi="Times New Roman" w:cs="Times New Roman"/>
        </w:rPr>
      </w:pPr>
    </w:p>
    <w:p w14:paraId="47BE977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form="ἐπολέμησαν" lemma="πολεμέω" morf="v3paia---" dist="dep" val="2" lex="ACT" exp="fin"&gt;</w:t>
      </w:r>
    </w:p>
    <w:p w14:paraId="75C54EA6"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morf="n-p---mn-" typ="nom" syn="SBJ"/&gt;</w:t>
      </w:r>
    </w:p>
    <w:p w14:paraId="2D672CC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form="πρὸς" lemma="πρός" morf="r--------" typ="prp" syn="OBJ"/&gt;</w:t>
      </w:r>
    </w:p>
    <w:p w14:paraId="6A2D3BC9"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645B6D07" w14:textId="77777777" w:rsidR="0077077B" w:rsidRPr="0077077B" w:rsidRDefault="0077077B" w:rsidP="0077077B">
      <w:pPr>
        <w:spacing w:after="0"/>
        <w:rPr>
          <w:rFonts w:ascii="Times New Roman" w:hAnsi="Times New Roman" w:cs="Times New Roman"/>
        </w:rPr>
      </w:pPr>
    </w:p>
    <w:p w14:paraId="22728BAC"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form="ἀρξάμενος" lemma="ἄρχω" morf="v-sapmmn-" dist="main" val="2" lex="INI" exp="ptc"&gt;</w:t>
      </w:r>
    </w:p>
    <w:p w14:paraId="1F650F11"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morf="n-s---ms-" typ="nom" syn="SBJ"/&gt;</w:t>
      </w:r>
    </w:p>
    <w:p w14:paraId="02FFC0E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morf="n-s---mg-" typ="nom" syn="OBJ"/&gt;</w:t>
      </w:r>
    </w:p>
    <w:p w14:paraId="2897A9C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5D58B439" w14:textId="77777777" w:rsidR="0077077B" w:rsidRPr="0077077B" w:rsidRDefault="0077077B" w:rsidP="0077077B">
      <w:pPr>
        <w:spacing w:after="0"/>
        <w:rPr>
          <w:rFonts w:ascii="Times New Roman" w:hAnsi="Times New Roman" w:cs="Times New Roman"/>
        </w:rPr>
      </w:pPr>
    </w:p>
    <w:p w14:paraId="2F06CE6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form="καθισταμένου" lemma="καθίστημι" morf="v-sppemg-" dist="dep" val="1" lex="STA" exp="ptc"&gt;</w:t>
      </w:r>
    </w:p>
    <w:p w14:paraId="3328AA72"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morf="n-s---mg-" typ="nom" syn="SBJ"/&gt;</w:t>
      </w:r>
    </w:p>
    <w:p w14:paraId="3A1FA24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6AA0F626" w14:textId="77777777" w:rsidR="0077077B" w:rsidRPr="0077077B" w:rsidRDefault="0077077B" w:rsidP="0077077B">
      <w:pPr>
        <w:spacing w:after="0"/>
        <w:rPr>
          <w:rFonts w:ascii="Times New Roman" w:hAnsi="Times New Roman" w:cs="Times New Roman"/>
        </w:rPr>
      </w:pPr>
    </w:p>
    <w:p w14:paraId="3C0FFBC7"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form="ἐλπίσας" lemma="ἐλπίζω" morf="v-sapamn-" dist="main" val="2" lex="OPT" exp="ptc"&gt;</w:t>
      </w:r>
    </w:p>
    <w:p w14:paraId="4C3AD151"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morf="n-s---ms-" typ="nom" syn="SBJ"/&gt;</w:t>
      </w:r>
    </w:p>
    <w:p w14:paraId="077CE9F8"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form="ἔσεσθαι" lemma="εἰμί" morf="v--fnm---" typ="ACI" syn="OBJ"/&gt;</w:t>
      </w:r>
    </w:p>
    <w:p w14:paraId="5E2884E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537F08B3" w14:textId="77777777" w:rsidR="0077077B" w:rsidRPr="0077077B" w:rsidRDefault="0077077B" w:rsidP="0077077B">
      <w:pPr>
        <w:spacing w:after="0"/>
        <w:rPr>
          <w:rFonts w:ascii="Times New Roman" w:hAnsi="Times New Roman" w:cs="Times New Roman"/>
        </w:rPr>
      </w:pPr>
    </w:p>
    <w:p w14:paraId="4B7DAE1E"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form="ἔσεσθαι" lemma="εἰμί" morf="v--fnm---" dist="dep" val="2" lex="STA" exp="inf"&gt;</w:t>
      </w:r>
    </w:p>
    <w:p w14:paraId="2F8D8EBD"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lastRenderedPageBreak/>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morf="n-s---ma-" typ="nom" syn="SBJ"/&gt;</w:t>
      </w:r>
    </w:p>
    <w:p w14:paraId="64A9BA5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form="μέγαν" lemma="μέγας" morf="a-s---ma-" typ="nom" syn="PNOM"/&gt;</w:t>
      </w:r>
    </w:p>
    <w:p w14:paraId="5E5E284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form="ἀξιολογώτατον" lemma="ἀξιόλογος" morf="a-s---mas" typ="nom" syn="PNOM"/&gt;</w:t>
      </w:r>
    </w:p>
    <w:p w14:paraId="5D3BAD4A"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5573E1FF" w14:textId="77777777" w:rsidR="0077077B" w:rsidRPr="0077077B" w:rsidRDefault="0077077B" w:rsidP="0077077B">
      <w:pPr>
        <w:spacing w:after="0"/>
        <w:rPr>
          <w:rFonts w:ascii="Times New Roman" w:hAnsi="Times New Roman" w:cs="Times New Roman"/>
        </w:rPr>
      </w:pPr>
    </w:p>
    <w:p w14:paraId="59B1E5FA"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form="προγεγενημένων" lemma="προγίγνομαι" morf="v-prpemg" dist="dep" val="0" lex="STA" exp="ptc"/&gt;</w:t>
      </w:r>
    </w:p>
    <w:p w14:paraId="18D088B5" w14:textId="77777777" w:rsidR="0077077B" w:rsidRPr="0077077B" w:rsidRDefault="0077077B" w:rsidP="0077077B">
      <w:pPr>
        <w:spacing w:after="0"/>
        <w:rPr>
          <w:rFonts w:ascii="Times New Roman" w:hAnsi="Times New Roman" w:cs="Times New Roman"/>
        </w:rPr>
      </w:pPr>
    </w:p>
    <w:p w14:paraId="131935EA"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form="τεκμαιρόμενος" lemma="τεκμαίρομαι" morf="v-sppemn" dist="main" val="1" lex="SEN" exp="ptc"&gt;</w:t>
      </w:r>
    </w:p>
    <w:p w14:paraId="4936014A"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form="ὅτι" lemma="ὅτι" morf="c--------" typ="cla" syn="OBJ"/&gt;</w:t>
      </w:r>
    </w:p>
    <w:p w14:paraId="37DC3EF6"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17683D5C" w14:textId="77777777" w:rsidR="0077077B" w:rsidRPr="0077077B" w:rsidRDefault="0077077B" w:rsidP="0077077B">
      <w:pPr>
        <w:spacing w:after="0"/>
        <w:rPr>
          <w:rFonts w:ascii="Times New Roman" w:hAnsi="Times New Roman" w:cs="Times New Roman"/>
        </w:rPr>
      </w:pPr>
    </w:p>
    <w:p w14:paraId="1506ABAC"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form="ᾖσαν" lemma="εἰμί" morf="v3piia---" dist="dep" val="2" lex="STA" exp="fin"&gt;</w:t>
      </w:r>
    </w:p>
    <w:p w14:paraId="3BF4904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form="ἀμφότεροι" lemma="ἀμφότερος" morf="a-p---mn-" typ="nom" syn="SBJ"/&gt;</w:t>
      </w:r>
    </w:p>
    <w:p w14:paraId="304F760B"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form="ἀκμάζοντές" lemma="ἀκμάζω" morf="v-pppamn" typ="ptc" syn="PNOM"/&gt;</w:t>
      </w:r>
    </w:p>
    <w:p w14:paraId="737048B4"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35A210E3" w14:textId="77777777" w:rsidR="0077077B" w:rsidRPr="0077077B" w:rsidRDefault="0077077B" w:rsidP="0077077B">
      <w:pPr>
        <w:spacing w:after="0"/>
        <w:rPr>
          <w:rFonts w:ascii="Times New Roman" w:hAnsi="Times New Roman" w:cs="Times New Roman"/>
        </w:rPr>
      </w:pPr>
    </w:p>
    <w:p w14:paraId="256E92BB"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form="ἀκμάζοντές" lemma="ἀκμάζω" morf="v-pppamn" dist="dep" val="0" lex="STA" exp="ptc"/&gt;</w:t>
      </w:r>
    </w:p>
    <w:p w14:paraId="1DFFE79A" w14:textId="77777777" w:rsidR="0077077B" w:rsidRPr="0077077B" w:rsidRDefault="0077077B" w:rsidP="0077077B">
      <w:pPr>
        <w:spacing w:after="0"/>
        <w:rPr>
          <w:rFonts w:ascii="Times New Roman" w:hAnsi="Times New Roman" w:cs="Times New Roman"/>
        </w:rPr>
      </w:pPr>
    </w:p>
    <w:p w14:paraId="7D64C659"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form="ὁρῶν" lemma="ὁράω" morf="v-sppamn" dist="main" val="3" lex="SEN" exp="ptc"&gt;</w:t>
      </w:r>
    </w:p>
    <w:p w14:paraId="1E1A4882"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form="imp" lemma="imp" morf="n-s---ms-" typ="nom" syn="SBJ"/&gt;</w:t>
      </w:r>
    </w:p>
    <w:p w14:paraId="715C6696"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form="ἄλλο" lemma="ἄλλος" morf="p-s---na-" typ="nom" syn="OBJ"/&gt;</w:t>
      </w:r>
    </w:p>
    <w:p w14:paraId="00D86DA6"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form="ξυνιστάμενον" lemma="συνίστημι" morf="v-sppena-" typ="ptc" syn="OCOMP"/&gt;</w:t>
      </w:r>
    </w:p>
    <w:p w14:paraId="09F3352D"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524BB7D8" w14:textId="77777777" w:rsidR="0077077B" w:rsidRPr="0077077B" w:rsidRDefault="0077077B" w:rsidP="0077077B">
      <w:pPr>
        <w:spacing w:after="0"/>
        <w:rPr>
          <w:rFonts w:ascii="Times New Roman" w:hAnsi="Times New Roman" w:cs="Times New Roman"/>
        </w:rPr>
      </w:pPr>
    </w:p>
    <w:p w14:paraId="3DD8BD29"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form="ξυνιστάμενον" lemma="συνίστημι" morf="v-sppena-" dist="dep" val="1" lex="STA" exp="ptc"&gt;</w:t>
      </w:r>
    </w:p>
    <w:p w14:paraId="3EDDAE67"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&lt;arg form="πρὸς" lemma="πρός" morf="r--------" typ="prp" syn="OBJ"/&gt;</w:t>
      </w:r>
    </w:p>
    <w:p w14:paraId="59787D75"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&lt;/verb&gt;</w:t>
      </w:r>
    </w:p>
    <w:p w14:paraId="7E71DBC0"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r>
    </w:p>
    <w:p w14:paraId="71084451"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r>
      <w:r w:rsidRPr="0077077B">
        <w:rPr>
          <w:rFonts w:ascii="Times New Roman" w:hAnsi="Times New Roman" w:cs="Times New Roman"/>
        </w:rPr>
        <w:tab/>
        <w:t>&lt;verb form="διανοούμενον" lemma="διανοέομαι" morf="v-sppenn-" dist="dis" val="0" lex="SEN" exp="ptc"/&gt;</w:t>
      </w:r>
    </w:p>
    <w:p w14:paraId="6531C319" w14:textId="77777777" w:rsidR="0077077B" w:rsidRPr="0077077B" w:rsidRDefault="0077077B" w:rsidP="0077077B">
      <w:pPr>
        <w:spacing w:after="0"/>
        <w:rPr>
          <w:rFonts w:ascii="Times New Roman" w:hAnsi="Times New Roman" w:cs="Times New Roman"/>
        </w:rPr>
      </w:pPr>
    </w:p>
    <w:p w14:paraId="411670AC"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r>
      <w:r w:rsidRPr="0077077B">
        <w:rPr>
          <w:rFonts w:ascii="Times New Roman" w:hAnsi="Times New Roman" w:cs="Times New Roman"/>
        </w:rPr>
        <w:tab/>
        <w:t>&lt;/sentence&gt;</w:t>
      </w:r>
    </w:p>
    <w:p w14:paraId="14ED411E" w14:textId="77777777" w:rsidR="0077077B" w:rsidRPr="0077077B" w:rsidRDefault="0077077B" w:rsidP="0077077B">
      <w:pPr>
        <w:spacing w:after="0"/>
        <w:rPr>
          <w:rFonts w:ascii="Times New Roman" w:hAnsi="Times New Roman" w:cs="Times New Roman"/>
        </w:rPr>
      </w:pPr>
      <w:r w:rsidRPr="0077077B">
        <w:rPr>
          <w:rFonts w:ascii="Times New Roman" w:hAnsi="Times New Roman" w:cs="Times New Roman"/>
        </w:rPr>
        <w:tab/>
        <w:t>&lt;/div&gt;</w:t>
      </w:r>
    </w:p>
    <w:p w14:paraId="220793A7" w14:textId="6CE7CC13" w:rsidR="004B0A42" w:rsidRPr="0077077B" w:rsidRDefault="0077077B" w:rsidP="0077077B">
      <w:pPr>
        <w:spacing w:after="0"/>
        <w:rPr>
          <w:rFonts w:ascii="Times New Roman" w:hAnsi="Times New Roman" w:cs="Times New Roman"/>
        </w:rPr>
      </w:pPr>
      <w:r w:rsidRPr="0077077B">
        <w:rPr>
          <w:rFonts w:ascii="Times New Roman" w:hAnsi="Times New Roman" w:cs="Times New Roman"/>
        </w:rPr>
        <w:t>&lt;/text&gt;</w:t>
      </w:r>
    </w:p>
    <w:sectPr w:rsidR="004B0A42" w:rsidRPr="0077077B" w:rsidSect="0077077B">
      <w:head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8AEB" w14:textId="77777777" w:rsidR="00672CCD" w:rsidRDefault="00672CCD" w:rsidP="00585B24">
      <w:pPr>
        <w:spacing w:after="0" w:line="240" w:lineRule="auto"/>
      </w:pPr>
      <w:r>
        <w:separator/>
      </w:r>
    </w:p>
  </w:endnote>
  <w:endnote w:type="continuationSeparator" w:id="0">
    <w:p w14:paraId="0837372A" w14:textId="77777777" w:rsidR="00672CCD" w:rsidRDefault="00672CCD" w:rsidP="0058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F20F" w14:textId="77777777" w:rsidR="00672CCD" w:rsidRDefault="00672CCD" w:rsidP="00585B24">
      <w:pPr>
        <w:spacing w:after="0" w:line="240" w:lineRule="auto"/>
      </w:pPr>
      <w:r>
        <w:separator/>
      </w:r>
    </w:p>
  </w:footnote>
  <w:footnote w:type="continuationSeparator" w:id="0">
    <w:p w14:paraId="50B27F39" w14:textId="77777777" w:rsidR="00672CCD" w:rsidRDefault="00672CCD" w:rsidP="00585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12A9" w14:textId="4F3A8EE2" w:rsidR="00585B24" w:rsidRPr="00585B24" w:rsidRDefault="00585B24" w:rsidP="0077077B">
    <w:pPr>
      <w:pStyle w:val="Zaglavlje"/>
      <w:tabs>
        <w:tab w:val="clear" w:pos="4536"/>
        <w:tab w:val="clear" w:pos="9072"/>
        <w:tab w:val="center" w:pos="7088"/>
        <w:tab w:val="right" w:pos="13750"/>
      </w:tabs>
      <w:rPr>
        <w:rFonts w:ascii="Times New Roman" w:hAnsi="Times New Roman" w:cs="Times New Roman"/>
        <w:sz w:val="24"/>
        <w:szCs w:val="24"/>
      </w:rPr>
    </w:pPr>
    <w:r w:rsidRPr="00585B24">
      <w:rPr>
        <w:rFonts w:ascii="Times New Roman" w:hAnsi="Times New Roman" w:cs="Times New Roman"/>
        <w:sz w:val="24"/>
        <w:szCs w:val="24"/>
      </w:rPr>
      <w:tab/>
    </w:r>
    <w:sdt>
      <w:sdtPr>
        <w:rPr>
          <w:rFonts w:ascii="Times New Roman" w:hAnsi="Times New Roman" w:cs="Times New Roman"/>
          <w:sz w:val="24"/>
          <w:szCs w:val="24"/>
        </w:rPr>
        <w:alias w:val="Naslov"/>
        <w:tag w:val=""/>
        <w:id w:val="-1091227390"/>
        <w:dataBinding w:prefixMappings="xmlns:ns0='http://purl.org/dc/elements/1.1/' xmlns:ns1='http://schemas.openxmlformats.org/package/2006/metadata/core-properties' " w:xpath="/ns1:coreProperties[1]/ns0:title[1]" w:storeItemID="{6C3C8BC8-F283-45AE-878A-BAB7291924A1}"/>
        <w:text/>
      </w:sdtPr>
      <w:sdtContent>
        <w:r w:rsidR="0077077B">
          <w:rPr>
            <w:rFonts w:ascii="Times New Roman" w:hAnsi="Times New Roman" w:cs="Times New Roman"/>
            <w:sz w:val="24"/>
            <w:szCs w:val="24"/>
          </w:rPr>
          <w:t>Projekt valencija</w:t>
        </w:r>
      </w:sdtContent>
    </w:sdt>
    <w:r w:rsidRPr="00585B24">
      <w:rPr>
        <w:rFonts w:ascii="Times New Roman" w:hAnsi="Times New Roman" w:cs="Times New Roman"/>
        <w:sz w:val="24"/>
        <w:szCs w:val="24"/>
      </w:rPr>
      <w:tab/>
    </w:r>
    <w:sdt>
      <w:sdtPr>
        <w:rPr>
          <w:rFonts w:ascii="Times New Roman" w:hAnsi="Times New Roman" w:cs="Times New Roman"/>
          <w:sz w:val="24"/>
          <w:szCs w:val="24"/>
        </w:rPr>
        <w:alias w:val="Datum izdavanja"/>
        <w:tag w:val=""/>
        <w:id w:val="-1489782862"/>
        <w:dataBinding w:prefixMappings="xmlns:ns0='http://schemas.microsoft.com/office/2006/coverPageProps' " w:xpath="/ns0:CoverPageProperties[1]/ns0:PublishDate[1]" w:storeItemID="{55AF091B-3C7A-41E3-B477-F2FDAA23CFDA}"/>
        <w:date w:fullDate="2023-04-23T00:00:00Z">
          <w:dateFormat w:val="d.M.yyyy."/>
          <w:lid w:val="hr-HR"/>
          <w:storeMappedDataAs w:val="dateTime"/>
          <w:calendar w:val="gregorian"/>
        </w:date>
      </w:sdtPr>
      <w:sdtContent>
        <w:r w:rsidR="0077077B">
          <w:rPr>
            <w:rFonts w:ascii="Times New Roman" w:hAnsi="Times New Roman" w:cs="Times New Roman"/>
            <w:sz w:val="24"/>
            <w:szCs w:val="24"/>
          </w:rPr>
          <w:t>23.4.2023.</w:t>
        </w:r>
      </w:sdtContent>
    </w:sdt>
  </w:p>
  <w:p w14:paraId="6AE2B908" w14:textId="5B6C9184" w:rsidR="00585B24" w:rsidRPr="00585B24" w:rsidRDefault="00585B24" w:rsidP="0077077B">
    <w:pPr>
      <w:pStyle w:val="Zaglavlje"/>
      <w:tabs>
        <w:tab w:val="clear" w:pos="4536"/>
        <w:tab w:val="clear" w:pos="9072"/>
        <w:tab w:val="center" w:pos="7088"/>
        <w:tab w:val="right" w:pos="13750"/>
      </w:tabs>
      <w:rPr>
        <w:rFonts w:ascii="Times New Roman" w:hAnsi="Times New Roman" w:cs="Times New Roman"/>
        <w:sz w:val="24"/>
        <w:szCs w:val="24"/>
      </w:rPr>
    </w:pPr>
    <w:r w:rsidRPr="00585B24">
      <w:rPr>
        <w:rFonts w:ascii="Times New Roman" w:hAnsi="Times New Roman" w:cs="Times New Roman"/>
        <w:sz w:val="24"/>
        <w:szCs w:val="24"/>
      </w:rPr>
      <w:tab/>
    </w:r>
    <w:sdt>
      <w:sdtPr>
        <w:rPr>
          <w:rFonts w:ascii="Times New Roman" w:hAnsi="Times New Roman" w:cs="Times New Roman"/>
          <w:sz w:val="24"/>
          <w:szCs w:val="24"/>
        </w:rPr>
        <w:alias w:val="Predmet"/>
        <w:tag w:val=""/>
        <w:id w:val="870886922"/>
        <w:dataBinding w:prefixMappings="xmlns:ns0='http://purl.org/dc/elements/1.1/' xmlns:ns1='http://schemas.openxmlformats.org/package/2006/metadata/core-properties' " w:xpath="/ns1:coreProperties[1]/ns0:subject[1]" w:storeItemID="{6C3C8BC8-F283-45AE-878A-BAB7291924A1}"/>
        <w:text/>
      </w:sdtPr>
      <w:sdtContent>
        <w:r w:rsidR="0077077B">
          <w:rPr>
            <w:rFonts w:ascii="Times New Roman" w:hAnsi="Times New Roman" w:cs="Times New Roman"/>
            <w:sz w:val="24"/>
            <w:szCs w:val="24"/>
          </w:rPr>
          <w:t>Ideja sheme</w:t>
        </w:r>
      </w:sdtContent>
    </w:sdt>
    <w:r w:rsidRPr="00585B24">
      <w:rPr>
        <w:rFonts w:ascii="Times New Roman" w:hAnsi="Times New Roman" w:cs="Times New Roman"/>
        <w:sz w:val="24"/>
        <w:szCs w:val="24"/>
      </w:rPr>
      <w:tab/>
    </w:r>
    <w:r w:rsidR="00CF449E">
      <w:rPr>
        <w:rFonts w:ascii="Times New Roman" w:hAnsi="Times New Roman" w:cs="Times New Roman"/>
        <w:sz w:val="24"/>
        <w:szCs w:val="24"/>
      </w:rPr>
      <w:t>Mateo Cader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7B"/>
    <w:rsid w:val="003221F5"/>
    <w:rsid w:val="00361EC0"/>
    <w:rsid w:val="00392741"/>
    <w:rsid w:val="004B0A42"/>
    <w:rsid w:val="004C7363"/>
    <w:rsid w:val="00585B24"/>
    <w:rsid w:val="00672CCD"/>
    <w:rsid w:val="0077077B"/>
    <w:rsid w:val="008203F6"/>
    <w:rsid w:val="00AA4C43"/>
    <w:rsid w:val="00AB0B38"/>
    <w:rsid w:val="00CC580E"/>
    <w:rsid w:val="00CF449E"/>
    <w:rsid w:val="00F727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3D3AE"/>
  <w15:chartTrackingRefBased/>
  <w15:docId w15:val="{83A0CD33-34BA-4D6F-B882-C8007CC1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585B2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585B24"/>
  </w:style>
  <w:style w:type="paragraph" w:styleId="Podnoje">
    <w:name w:val="footer"/>
    <w:basedOn w:val="Normal"/>
    <w:link w:val="PodnojeChar"/>
    <w:uiPriority w:val="99"/>
    <w:unhideWhenUsed/>
    <w:rsid w:val="00585B2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585B24"/>
  </w:style>
  <w:style w:type="character" w:styleId="Tekstrezerviranogmjesta">
    <w:name w:val="Placeholder Text"/>
    <w:basedOn w:val="Zadanifontodlomka"/>
    <w:uiPriority w:val="99"/>
    <w:semiHidden/>
    <w:rsid w:val="00585B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er\Documents\Prilago&#273;eni%20predlo&#353;ci%20sustava%20Office\Zadaca.dotx"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Zadaca</Template>
  <TotalTime>42</TotalTime>
  <Pages>2</Pages>
  <Words>505</Words>
  <Characters>2881</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Projekt valencija</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valencija</dc:title>
  <dc:subject>Ideja sheme</dc:subject>
  <dc:creator>Cader</dc:creator>
  <cp:keywords/>
  <dc:description/>
  <cp:lastModifiedBy>Mateo Cader</cp:lastModifiedBy>
  <cp:revision>2</cp:revision>
  <dcterms:created xsi:type="dcterms:W3CDTF">2023-04-23T06:27:00Z</dcterms:created>
  <dcterms:modified xsi:type="dcterms:W3CDTF">2023-04-23T07:14:00Z</dcterms:modified>
</cp:coreProperties>
</file>